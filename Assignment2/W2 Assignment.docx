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323FC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D85" w:rsidRPr="00F00F70" w:rsidRDefault="00461D85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1D85" w:rsidRPr="00F00F70" w:rsidRDefault="00461D85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C9" w:rsidRPr="00F00F70" w:rsidRDefault="00EC498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4989">
        <w:rPr>
          <w:rFonts w:ascii="Times New Roman" w:hAnsi="Times New Roman" w:cs="Times New Roman"/>
          <w:sz w:val="24"/>
          <w:szCs w:val="24"/>
        </w:rPr>
        <w:t>W2 - Homework Assignments 2: Input Output</w:t>
      </w:r>
      <w:r w:rsidR="00556A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23FC9" w:rsidRPr="00F00F70" w:rsidRDefault="00EC498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program utilizing Java’s IO class taking input from and writing to a file.</w:t>
      </w:r>
      <w:r>
        <w:rPr>
          <w:rFonts w:ascii="Times New Roman" w:hAnsi="Times New Roman" w:cs="Times New Roman"/>
          <w:sz w:val="24"/>
          <w:szCs w:val="24"/>
        </w:rPr>
        <w:br/>
      </w:r>
      <w:r w:rsidR="00323FC9" w:rsidRPr="00F00F70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>Joheb R.</w:t>
      </w:r>
    </w:p>
    <w:p w:rsidR="00323FC9" w:rsidRPr="00F00F70" w:rsidRDefault="00EC4989" w:rsidP="00323F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9/6/2020</w:t>
      </w:r>
    </w:p>
    <w:p w:rsidR="00323FC9" w:rsidRPr="00F00F70" w:rsidRDefault="00323FC9" w:rsidP="00323FC9">
      <w:pPr>
        <w:tabs>
          <w:tab w:val="left" w:pos="2700"/>
        </w:tabs>
        <w:rPr>
          <w:rFonts w:ascii="Times New Roman" w:hAnsi="Times New Roman" w:cs="Times New Roman"/>
          <w:sz w:val="24"/>
          <w:szCs w:val="24"/>
        </w:rPr>
      </w:pPr>
    </w:p>
    <w:p w:rsidR="006C60F5" w:rsidRPr="00F00F70" w:rsidRDefault="006C60F5" w:rsidP="006C60F5">
      <w:pPr>
        <w:spacing w:before="225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27E4" w:rsidRDefault="00845FA0" w:rsidP="00392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00F70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column"/>
      </w:r>
      <w:r w:rsidR="00EC4989" w:rsidRPr="00EC4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Issues appending to string</w:t>
      </w:r>
      <w:r w:rsidR="000825C9" w:rsidRPr="00F00F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0825C9" w:rsidRPr="00F00F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27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4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Initially, I was using the </w:t>
      </w:r>
      <w:proofErr w:type="spellStart"/>
      <w:r w:rsidR="00EC4989">
        <w:rPr>
          <w:rFonts w:ascii="Times New Roman" w:eastAsia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="00EC49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to write to a file. But I was having an issue with appending to a file as it kept replacing the existing content with the new message inputted. </w:t>
      </w:r>
      <w:r w:rsidR="00EC498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="00EC4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Problem Screenshot:</w:t>
      </w:r>
    </w:p>
    <w:p w:rsidR="00EC4989" w:rsidRDefault="00EC4989" w:rsidP="00392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Before: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5133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 file bef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9" w:rsidRPr="00EC4989" w:rsidRDefault="00EC4989" w:rsidP="00392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After: 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29870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 file af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E4" w:rsidRDefault="003927E4" w:rsidP="003927E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927E4" w:rsidRDefault="003927E4" w:rsidP="003927E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402170" w:rsidRDefault="00EC4989" w:rsidP="00EC4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no error codes, it was just an issue with how it was writing to the file. The issue was resolved by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 could set append mode to true.</w:t>
      </w:r>
      <w:bookmarkStart w:id="0" w:name="_GoBack"/>
      <w:bookmarkEnd w:id="0"/>
    </w:p>
    <w:p w:rsidR="00D00DAD" w:rsidRPr="00F62E5F" w:rsidRDefault="00D00DAD" w:rsidP="00F62E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0DAD" w:rsidRPr="00F62E5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56D" w:rsidRDefault="008F256D" w:rsidP="00986B8F">
      <w:pPr>
        <w:spacing w:after="0" w:line="240" w:lineRule="auto"/>
      </w:pPr>
      <w:r>
        <w:separator/>
      </w:r>
    </w:p>
  </w:endnote>
  <w:endnote w:type="continuationSeparator" w:id="0">
    <w:p w:rsidR="008F256D" w:rsidRDefault="008F256D" w:rsidP="0098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56D" w:rsidRDefault="008F256D" w:rsidP="00986B8F">
      <w:pPr>
        <w:spacing w:after="0" w:line="240" w:lineRule="auto"/>
      </w:pPr>
      <w:r>
        <w:separator/>
      </w:r>
    </w:p>
  </w:footnote>
  <w:footnote w:type="continuationSeparator" w:id="0">
    <w:p w:rsidR="008F256D" w:rsidRDefault="008F256D" w:rsidP="0098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A28" w:rsidRPr="00F00F70" w:rsidRDefault="00556A28" w:rsidP="00556A28">
    <w:pPr>
      <w:spacing w:line="240" w:lineRule="auto"/>
      <w:rPr>
        <w:rFonts w:ascii="Times New Roman" w:hAnsi="Times New Roman" w:cs="Times New Roman"/>
        <w:sz w:val="24"/>
        <w:szCs w:val="24"/>
      </w:rPr>
    </w:pPr>
    <w:r w:rsidRPr="00F00F70">
      <w:rPr>
        <w:rFonts w:ascii="Times New Roman" w:hAnsi="Times New Roman" w:cs="Times New Roman"/>
        <w:sz w:val="24"/>
        <w:szCs w:val="24"/>
      </w:rPr>
      <w:t xml:space="preserve">Topic </w:t>
    </w:r>
    <w:r>
      <w:rPr>
        <w:rFonts w:ascii="Times New Roman" w:hAnsi="Times New Roman" w:cs="Times New Roman"/>
        <w:sz w:val="24"/>
        <w:szCs w:val="24"/>
      </w:rPr>
      <w:t xml:space="preserve">8: </w:t>
    </w:r>
    <w:r w:rsidRPr="00556A28">
      <w:rPr>
        <w:rFonts w:ascii="Times New Roman" w:hAnsi="Times New Roman" w:cs="Times New Roman"/>
        <w:sz w:val="24"/>
        <w:szCs w:val="24"/>
      </w:rPr>
      <w:t>Benchmark - Database Query and Reporting Project: Worked Time by Department</w:t>
    </w:r>
  </w:p>
  <w:p w:rsidR="00986B8F" w:rsidRPr="00060735" w:rsidRDefault="00986B8F" w:rsidP="00060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914"/>
    <w:multiLevelType w:val="hybridMultilevel"/>
    <w:tmpl w:val="34168C38"/>
    <w:lvl w:ilvl="0" w:tplc="556A1384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" w15:restartNumberingAfterBreak="0">
    <w:nsid w:val="01A66D25"/>
    <w:multiLevelType w:val="hybridMultilevel"/>
    <w:tmpl w:val="B7804062"/>
    <w:lvl w:ilvl="0" w:tplc="7846A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87AA5"/>
    <w:multiLevelType w:val="hybridMultilevel"/>
    <w:tmpl w:val="3DAA1804"/>
    <w:lvl w:ilvl="0" w:tplc="53E25C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DC7953"/>
    <w:multiLevelType w:val="hybridMultilevel"/>
    <w:tmpl w:val="E5685804"/>
    <w:lvl w:ilvl="0" w:tplc="DD3E25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6113B5"/>
    <w:multiLevelType w:val="hybridMultilevel"/>
    <w:tmpl w:val="3DAA1804"/>
    <w:lvl w:ilvl="0" w:tplc="53E25C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CA2A0A"/>
    <w:multiLevelType w:val="hybridMultilevel"/>
    <w:tmpl w:val="DD326318"/>
    <w:lvl w:ilvl="0" w:tplc="875C34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A63507"/>
    <w:multiLevelType w:val="multilevel"/>
    <w:tmpl w:val="2D4C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81EBA"/>
    <w:multiLevelType w:val="multilevel"/>
    <w:tmpl w:val="2D4C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89"/>
    <w:rsid w:val="00005939"/>
    <w:rsid w:val="0000769E"/>
    <w:rsid w:val="00010B7C"/>
    <w:rsid w:val="00012867"/>
    <w:rsid w:val="000163D1"/>
    <w:rsid w:val="00037AD4"/>
    <w:rsid w:val="00046EE9"/>
    <w:rsid w:val="00060715"/>
    <w:rsid w:val="00060719"/>
    <w:rsid w:val="00060735"/>
    <w:rsid w:val="00061616"/>
    <w:rsid w:val="00065C21"/>
    <w:rsid w:val="00066ED6"/>
    <w:rsid w:val="000774FF"/>
    <w:rsid w:val="000825C9"/>
    <w:rsid w:val="00091FB9"/>
    <w:rsid w:val="000A4D51"/>
    <w:rsid w:val="000C14E8"/>
    <w:rsid w:val="000E07B1"/>
    <w:rsid w:val="000E6285"/>
    <w:rsid w:val="000F2B24"/>
    <w:rsid w:val="001031AE"/>
    <w:rsid w:val="0011004D"/>
    <w:rsid w:val="00122D61"/>
    <w:rsid w:val="0012468D"/>
    <w:rsid w:val="00125ABE"/>
    <w:rsid w:val="001364F8"/>
    <w:rsid w:val="00136572"/>
    <w:rsid w:val="001452FA"/>
    <w:rsid w:val="001705AA"/>
    <w:rsid w:val="00170A71"/>
    <w:rsid w:val="0018013D"/>
    <w:rsid w:val="0018526D"/>
    <w:rsid w:val="001A282D"/>
    <w:rsid w:val="001A71F7"/>
    <w:rsid w:val="001B040D"/>
    <w:rsid w:val="001B53C2"/>
    <w:rsid w:val="001C21D2"/>
    <w:rsid w:val="001C3226"/>
    <w:rsid w:val="001D618A"/>
    <w:rsid w:val="001E2FCE"/>
    <w:rsid w:val="001E57FB"/>
    <w:rsid w:val="001F0527"/>
    <w:rsid w:val="00223AEE"/>
    <w:rsid w:val="0022545E"/>
    <w:rsid w:val="0022757B"/>
    <w:rsid w:val="00245022"/>
    <w:rsid w:val="002527B4"/>
    <w:rsid w:val="0025313E"/>
    <w:rsid w:val="00261A17"/>
    <w:rsid w:val="002639D6"/>
    <w:rsid w:val="002656EB"/>
    <w:rsid w:val="00276267"/>
    <w:rsid w:val="0028355D"/>
    <w:rsid w:val="002A04B4"/>
    <w:rsid w:val="002A0EB0"/>
    <w:rsid w:val="002A340C"/>
    <w:rsid w:val="002B1E5B"/>
    <w:rsid w:val="002B5936"/>
    <w:rsid w:val="002B6036"/>
    <w:rsid w:val="002E3D9C"/>
    <w:rsid w:val="002F7182"/>
    <w:rsid w:val="00303341"/>
    <w:rsid w:val="00323FC9"/>
    <w:rsid w:val="003342E2"/>
    <w:rsid w:val="003447D3"/>
    <w:rsid w:val="0035090C"/>
    <w:rsid w:val="00351221"/>
    <w:rsid w:val="003919F4"/>
    <w:rsid w:val="003927E4"/>
    <w:rsid w:val="003B5642"/>
    <w:rsid w:val="003B6AE6"/>
    <w:rsid w:val="003C68BB"/>
    <w:rsid w:val="003F243D"/>
    <w:rsid w:val="003F5E17"/>
    <w:rsid w:val="003F784A"/>
    <w:rsid w:val="00402170"/>
    <w:rsid w:val="00405840"/>
    <w:rsid w:val="00425EAA"/>
    <w:rsid w:val="004304A3"/>
    <w:rsid w:val="00433B97"/>
    <w:rsid w:val="004455A7"/>
    <w:rsid w:val="00447C89"/>
    <w:rsid w:val="00461D85"/>
    <w:rsid w:val="004629DD"/>
    <w:rsid w:val="00471084"/>
    <w:rsid w:val="00485505"/>
    <w:rsid w:val="00485E8D"/>
    <w:rsid w:val="004C09FA"/>
    <w:rsid w:val="004D563F"/>
    <w:rsid w:val="004D7C04"/>
    <w:rsid w:val="004E4D3B"/>
    <w:rsid w:val="004F1A3A"/>
    <w:rsid w:val="00501D3D"/>
    <w:rsid w:val="00502767"/>
    <w:rsid w:val="00510582"/>
    <w:rsid w:val="005178D4"/>
    <w:rsid w:val="00524CDC"/>
    <w:rsid w:val="005402A1"/>
    <w:rsid w:val="00542806"/>
    <w:rsid w:val="005509E0"/>
    <w:rsid w:val="00553328"/>
    <w:rsid w:val="00553815"/>
    <w:rsid w:val="00556A28"/>
    <w:rsid w:val="005638F5"/>
    <w:rsid w:val="00565BB2"/>
    <w:rsid w:val="005737C7"/>
    <w:rsid w:val="00574800"/>
    <w:rsid w:val="00580531"/>
    <w:rsid w:val="005C08D4"/>
    <w:rsid w:val="005C2C74"/>
    <w:rsid w:val="005C4A23"/>
    <w:rsid w:val="005C51C5"/>
    <w:rsid w:val="005D0938"/>
    <w:rsid w:val="005E4DEB"/>
    <w:rsid w:val="0060358E"/>
    <w:rsid w:val="00607FF0"/>
    <w:rsid w:val="0063552D"/>
    <w:rsid w:val="00635D90"/>
    <w:rsid w:val="006374A2"/>
    <w:rsid w:val="006505DA"/>
    <w:rsid w:val="006932AF"/>
    <w:rsid w:val="006A662B"/>
    <w:rsid w:val="006B37A6"/>
    <w:rsid w:val="006C60F5"/>
    <w:rsid w:val="006D3A2E"/>
    <w:rsid w:val="006E40EC"/>
    <w:rsid w:val="006F18AB"/>
    <w:rsid w:val="006F2152"/>
    <w:rsid w:val="00706E97"/>
    <w:rsid w:val="00714F21"/>
    <w:rsid w:val="00720DE6"/>
    <w:rsid w:val="00721C86"/>
    <w:rsid w:val="00723688"/>
    <w:rsid w:val="00725D00"/>
    <w:rsid w:val="00726BFE"/>
    <w:rsid w:val="00730CE7"/>
    <w:rsid w:val="00752F15"/>
    <w:rsid w:val="00753EAB"/>
    <w:rsid w:val="00762C45"/>
    <w:rsid w:val="00772230"/>
    <w:rsid w:val="00772ED8"/>
    <w:rsid w:val="00777462"/>
    <w:rsid w:val="0078115D"/>
    <w:rsid w:val="007858BA"/>
    <w:rsid w:val="007B5AAD"/>
    <w:rsid w:val="007B7D35"/>
    <w:rsid w:val="007C5B4F"/>
    <w:rsid w:val="007D18F3"/>
    <w:rsid w:val="007D65FD"/>
    <w:rsid w:val="007E07FA"/>
    <w:rsid w:val="007F2905"/>
    <w:rsid w:val="007F2EEF"/>
    <w:rsid w:val="007F2F2F"/>
    <w:rsid w:val="0080500C"/>
    <w:rsid w:val="0080794D"/>
    <w:rsid w:val="0081033D"/>
    <w:rsid w:val="0082157C"/>
    <w:rsid w:val="008274EE"/>
    <w:rsid w:val="00830CE6"/>
    <w:rsid w:val="00834B6C"/>
    <w:rsid w:val="00836AA6"/>
    <w:rsid w:val="00845FA0"/>
    <w:rsid w:val="0085043B"/>
    <w:rsid w:val="00853E60"/>
    <w:rsid w:val="008557F1"/>
    <w:rsid w:val="008559C6"/>
    <w:rsid w:val="008573D9"/>
    <w:rsid w:val="00875FC8"/>
    <w:rsid w:val="008B2BC6"/>
    <w:rsid w:val="008B3257"/>
    <w:rsid w:val="008C3151"/>
    <w:rsid w:val="008E2484"/>
    <w:rsid w:val="008E495B"/>
    <w:rsid w:val="008F256D"/>
    <w:rsid w:val="00902805"/>
    <w:rsid w:val="00903343"/>
    <w:rsid w:val="00904351"/>
    <w:rsid w:val="009077BC"/>
    <w:rsid w:val="00912F2F"/>
    <w:rsid w:val="00915FCA"/>
    <w:rsid w:val="0091751C"/>
    <w:rsid w:val="009236BC"/>
    <w:rsid w:val="009243F0"/>
    <w:rsid w:val="009301EE"/>
    <w:rsid w:val="0096463E"/>
    <w:rsid w:val="00972C01"/>
    <w:rsid w:val="00980E04"/>
    <w:rsid w:val="00986B8F"/>
    <w:rsid w:val="00987155"/>
    <w:rsid w:val="00991D1F"/>
    <w:rsid w:val="00997509"/>
    <w:rsid w:val="009A2B1B"/>
    <w:rsid w:val="009B248E"/>
    <w:rsid w:val="009B4F6D"/>
    <w:rsid w:val="009C6503"/>
    <w:rsid w:val="009D2CF2"/>
    <w:rsid w:val="009D7A51"/>
    <w:rsid w:val="009E3A90"/>
    <w:rsid w:val="009F068C"/>
    <w:rsid w:val="009F5717"/>
    <w:rsid w:val="00A07442"/>
    <w:rsid w:val="00A13716"/>
    <w:rsid w:val="00A26FB7"/>
    <w:rsid w:val="00A349FE"/>
    <w:rsid w:val="00A40536"/>
    <w:rsid w:val="00A52314"/>
    <w:rsid w:val="00A64900"/>
    <w:rsid w:val="00A76426"/>
    <w:rsid w:val="00A90AA6"/>
    <w:rsid w:val="00A9340C"/>
    <w:rsid w:val="00AB6211"/>
    <w:rsid w:val="00AB7F67"/>
    <w:rsid w:val="00AC6F48"/>
    <w:rsid w:val="00AF526B"/>
    <w:rsid w:val="00B05BD0"/>
    <w:rsid w:val="00B0616D"/>
    <w:rsid w:val="00B10EFE"/>
    <w:rsid w:val="00B17D5D"/>
    <w:rsid w:val="00B37C70"/>
    <w:rsid w:val="00B40C46"/>
    <w:rsid w:val="00B50B57"/>
    <w:rsid w:val="00B5128B"/>
    <w:rsid w:val="00B56EB5"/>
    <w:rsid w:val="00B91BC7"/>
    <w:rsid w:val="00B91CC7"/>
    <w:rsid w:val="00B93F69"/>
    <w:rsid w:val="00B9417E"/>
    <w:rsid w:val="00B95E11"/>
    <w:rsid w:val="00B97872"/>
    <w:rsid w:val="00BA34FC"/>
    <w:rsid w:val="00BA3B3C"/>
    <w:rsid w:val="00BB4254"/>
    <w:rsid w:val="00BD0FB9"/>
    <w:rsid w:val="00BD11D1"/>
    <w:rsid w:val="00BD1A7F"/>
    <w:rsid w:val="00BD3F7B"/>
    <w:rsid w:val="00BF4B1C"/>
    <w:rsid w:val="00BF50DE"/>
    <w:rsid w:val="00C00D7F"/>
    <w:rsid w:val="00C04DBF"/>
    <w:rsid w:val="00C15375"/>
    <w:rsid w:val="00C161C2"/>
    <w:rsid w:val="00C36D3B"/>
    <w:rsid w:val="00C44FA1"/>
    <w:rsid w:val="00C60720"/>
    <w:rsid w:val="00C60ABA"/>
    <w:rsid w:val="00C83A92"/>
    <w:rsid w:val="00CB0083"/>
    <w:rsid w:val="00CB3985"/>
    <w:rsid w:val="00CD7780"/>
    <w:rsid w:val="00CE506E"/>
    <w:rsid w:val="00CF5CE3"/>
    <w:rsid w:val="00D00DAD"/>
    <w:rsid w:val="00D05888"/>
    <w:rsid w:val="00D21993"/>
    <w:rsid w:val="00D43054"/>
    <w:rsid w:val="00D51734"/>
    <w:rsid w:val="00D876B8"/>
    <w:rsid w:val="00DA15E1"/>
    <w:rsid w:val="00DB2DD9"/>
    <w:rsid w:val="00DB4788"/>
    <w:rsid w:val="00DD14A3"/>
    <w:rsid w:val="00DE5436"/>
    <w:rsid w:val="00DF60F9"/>
    <w:rsid w:val="00DF7437"/>
    <w:rsid w:val="00E01B33"/>
    <w:rsid w:val="00E01FED"/>
    <w:rsid w:val="00E247BA"/>
    <w:rsid w:val="00E466A6"/>
    <w:rsid w:val="00E573F7"/>
    <w:rsid w:val="00E63354"/>
    <w:rsid w:val="00E64D66"/>
    <w:rsid w:val="00E808E3"/>
    <w:rsid w:val="00E81127"/>
    <w:rsid w:val="00E86A71"/>
    <w:rsid w:val="00E87D92"/>
    <w:rsid w:val="00E91A97"/>
    <w:rsid w:val="00E927C6"/>
    <w:rsid w:val="00E96E0B"/>
    <w:rsid w:val="00E97475"/>
    <w:rsid w:val="00E9780A"/>
    <w:rsid w:val="00EA2F03"/>
    <w:rsid w:val="00EA5AAE"/>
    <w:rsid w:val="00EC4989"/>
    <w:rsid w:val="00ED692B"/>
    <w:rsid w:val="00EE14C0"/>
    <w:rsid w:val="00EF4BE9"/>
    <w:rsid w:val="00F0080C"/>
    <w:rsid w:val="00F00F70"/>
    <w:rsid w:val="00F02328"/>
    <w:rsid w:val="00F33865"/>
    <w:rsid w:val="00F359A5"/>
    <w:rsid w:val="00F40FB1"/>
    <w:rsid w:val="00F415CD"/>
    <w:rsid w:val="00F42906"/>
    <w:rsid w:val="00F62E5F"/>
    <w:rsid w:val="00F6394B"/>
    <w:rsid w:val="00FA3C61"/>
    <w:rsid w:val="00FC6836"/>
    <w:rsid w:val="00FD6A7F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D7AC"/>
  <w15:chartTrackingRefBased/>
  <w15:docId w15:val="{CB7277AE-D175-4C81-8791-6DB3430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C60F5"/>
    <w:rPr>
      <w:i/>
      <w:iCs/>
    </w:rPr>
  </w:style>
  <w:style w:type="paragraph" w:styleId="ListParagraph">
    <w:name w:val="List Paragraph"/>
    <w:basedOn w:val="Normal"/>
    <w:uiPriority w:val="34"/>
    <w:qFormat/>
    <w:rsid w:val="000C1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4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B8F"/>
  </w:style>
  <w:style w:type="paragraph" w:styleId="Footer">
    <w:name w:val="footer"/>
    <w:basedOn w:val="Normal"/>
    <w:link w:val="FooterChar"/>
    <w:uiPriority w:val="99"/>
    <w:unhideWhenUsed/>
    <w:rsid w:val="0098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ohe\Downloads\CSC110%20Assignment%20Submission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CSC110 Assignment Submission Template (1).dotx</Template>
  <TotalTime>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Joheb Rahman</dc:creator>
  <cp:keywords/>
  <dc:description/>
  <cp:lastModifiedBy>Joheb Rahman</cp:lastModifiedBy>
  <cp:revision>1</cp:revision>
  <dcterms:created xsi:type="dcterms:W3CDTF">2020-09-07T03:04:00Z</dcterms:created>
  <dcterms:modified xsi:type="dcterms:W3CDTF">2020-09-07T03:13:00Z</dcterms:modified>
</cp:coreProperties>
</file>